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:rsidTr="007821FB">
        <w:tc>
          <w:tcPr>
            <w:tcW w:w="7200" w:type="dxa"/>
            <w:vAlign w:val="bottom"/>
          </w:tcPr>
          <w:tbl>
            <w:tblPr>
              <w:tblStyle w:val="a4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 w:firstRow="1" w:lastRow="0" w:firstColumn="1" w:lastColumn="0" w:noHBand="0" w:noVBand="1"/>
              <w:tblDescription w:val="Введите в этой таблице дату, название и адрес компании, а также имя и адрес клиента"/>
            </w:tblPr>
            <w:tblGrid>
              <w:gridCol w:w="3000"/>
            </w:tblGrid>
            <w:tr w:rsidR="008F5B59" w:rsidRPr="00A81F49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000" w:type="dxa"/>
                      <w:vAlign w:val="bottom"/>
                    </w:tcPr>
                    <w:p w:rsidR="008F5B59" w:rsidRPr="00A81F49" w:rsidRDefault="008F5B59" w:rsidP="008F5B59">
                      <w:pPr>
                        <w:pStyle w:val="a5"/>
                        <w:ind w:left="0" w:right="0"/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:rsidR="008F5B59" w:rsidRPr="00A81F49" w:rsidRDefault="00A418CD" w:rsidP="008F5B59">
                      <w:pPr>
                        <w:pStyle w:val="NoSpacing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  <w:lang w:val="en-US"/>
                        </w:rPr>
                        <w:t>11</w:t>
                      </w:r>
                      <w:r w:rsidRPr="00A418CD">
                        <w:rPr>
                          <w:noProof/>
                        </w:rPr>
                        <w:t>.11</w:t>
                      </w:r>
                      <w:r w:rsidR="00D92497" w:rsidRPr="00A418CD">
                        <w:rPr>
                          <w:noProof/>
                        </w:rPr>
                        <w:t>.20</w:t>
                      </w:r>
                      <w:r w:rsidR="00651CA2" w:rsidRPr="00A418CD">
                        <w:rPr>
                          <w:noProof/>
                        </w:rPr>
                        <w:t>20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6"/>
                  <w:ind w:left="0" w:right="0"/>
                </w:pPr>
                <w:r>
                  <w:t>кафедра БМТ-2</w:t>
                </w:r>
              </w:p>
            </w:sdtContent>
          </w:sdt>
          <w:p w:rsidR="009C6C28" w:rsidRPr="00A81F49" w:rsidRDefault="00E745FA">
            <w:pPr>
              <w:pStyle w:val="NoSpacing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:rsidR="009C6C28" w:rsidRPr="00A81F49" w:rsidRDefault="009C6C28">
            <w:pPr>
              <w:pStyle w:val="NoSpacing"/>
              <w:ind w:left="0" w:right="0"/>
              <w:jc w:val="center"/>
              <w:rPr>
                <w:noProof/>
              </w:rPr>
            </w:pPr>
          </w:p>
        </w:tc>
      </w:tr>
    </w:tbl>
    <w:p w:rsidR="002C6224" w:rsidRPr="00A81F49" w:rsidRDefault="008F5B59" w:rsidP="00F53AA6">
      <w:pPr>
        <w:pStyle w:val="Subtitle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«Управление базами данных» студента</w:t>
      </w:r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A418CD">
            <w:t>Емелина Максима Евгеньевича</w:t>
          </w:r>
        </w:sdtContent>
      </w:sdt>
    </w:p>
    <w:p w:rsidR="009C6C28" w:rsidRPr="00A81F49" w:rsidRDefault="00E745FA" w:rsidP="008F5B59">
      <w:pPr>
        <w:pStyle w:val="Heading1"/>
      </w:pPr>
      <w:sdt>
        <w:sdtPr>
          <w:alias w:val="Объем работ:"/>
          <w:tag w:val="Объем работ:"/>
          <w:id w:val="-1245021928"/>
          <w:placeholder>
            <w:docPart w:val="80FE2421B4E049F7A0794F3DF8C88CF3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Объем работ</w:t>
          </w:r>
        </w:sdtContent>
      </w:sdt>
    </w:p>
    <w:tbl>
      <w:tblPr>
        <w:tblStyle w:val="a0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E26FB2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  <w:vAlign w:val="center"/>
          </w:tcPr>
          <w:p w:rsidR="002C6224" w:rsidRPr="00A81F49" w:rsidRDefault="002C6224" w:rsidP="000B25ED">
            <w:pPr>
              <w:pStyle w:val="NoSpacing"/>
              <w:rPr>
                <w:noProof/>
              </w:rPr>
            </w:pPr>
            <w:r w:rsidRPr="00A81F49">
              <w:rPr>
                <w:noProof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38319EEE" wp14:editId="08238A11">
                      <wp:extent cx="228600" cy="228600"/>
                      <wp:effectExtent l="0" t="0" r="0" b="0"/>
                      <wp:docPr id="17" name="Группа 17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Овал 18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Полилиния 19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841B12F" id="Группа 17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Kcq&#10;lwrhBQAAVBIAAA4AAAAAAAAAAAAAAAAALgIAAGRycy9lMm9Eb2MueG1sUEsBAi0AFAAGAAgAAAAh&#10;APgMKZnYAAAAAwEAAA8AAAAAAAAAAAAAAAAAOwgAAGRycy9kb3ducmV2LnhtbFBLBQYAAAAABAAE&#10;APMAAABACQAAAAA=&#10;">
                      <v:oval id="Овал 18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f24f4f [3204]" stroked="f" strokeweight="0">
                        <v:stroke joinstyle="miter"/>
                        <o:lock v:ext="edit" aspectratio="t"/>
                      </v:oval>
                      <v:shape id="Полилиния 19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  <w:vAlign w:val="center"/>
          </w:tcPr>
          <w:p w:rsidR="002C6224" w:rsidRDefault="00755059" w:rsidP="000B25ED">
            <w:pPr>
              <w:pStyle w:val="a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Опишите объём работ</w:t>
            </w:r>
          </w:p>
          <w:p w:rsidR="00F53AA6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Выбор в графе </w:t>
            </w:r>
            <w:r w:rsidRPr="00E26FB2">
              <w:t>“</w:t>
            </w:r>
            <w:r>
              <w:t>Назначить</w:t>
            </w:r>
            <w:r w:rsidRPr="00E26FB2">
              <w:t xml:space="preserve">” </w:t>
            </w:r>
            <w:r>
              <w:t>своего профиля</w:t>
            </w:r>
          </w:p>
          <w:p w:rsidR="00E26FB2" w:rsidRPr="00E26FB2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Подключение страниц </w:t>
            </w:r>
            <w:r>
              <w:rPr>
                <w:lang w:val="en-US"/>
              </w:rPr>
              <w:t>GitHub</w:t>
            </w:r>
            <w:r w:rsidRPr="00E26FB2">
              <w:t xml:space="preserve"> </w:t>
            </w:r>
            <w:r>
              <w:t xml:space="preserve">через настройки, выбор </w:t>
            </w:r>
            <w:r>
              <w:rPr>
                <w:lang w:val="en-US"/>
              </w:rPr>
              <w:t>master</w:t>
            </w:r>
            <w:r w:rsidRPr="00E26FB2">
              <w:t xml:space="preserve"> </w:t>
            </w:r>
            <w:r>
              <w:rPr>
                <w:lang w:val="en-US"/>
              </w:rPr>
              <w:t>branch</w:t>
            </w:r>
          </w:p>
          <w:p w:rsidR="00E26FB2" w:rsidRPr="00E26FB2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Закрытие первого вопроса </w:t>
            </w:r>
            <w:r>
              <w:rPr>
                <w:lang w:val="en-US"/>
              </w:rPr>
              <w:t>close issue</w:t>
            </w:r>
          </w:p>
          <w:p w:rsidR="00E26FB2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Создание новой ветки </w:t>
            </w:r>
          </w:p>
          <w:p w:rsidR="00E26FB2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Фиксация</w:t>
            </w:r>
            <w:r w:rsidRPr="00E26FB2">
              <w:t xml:space="preserve"> </w:t>
            </w:r>
            <w:r>
              <w:t>файла</w:t>
            </w:r>
            <w:r w:rsidRPr="00E26FB2">
              <w:t xml:space="preserve"> (</w:t>
            </w:r>
            <w:r>
              <w:rPr>
                <w:lang w:val="en-US"/>
              </w:rPr>
              <w:t>commit</w:t>
            </w:r>
            <w:r w:rsidRPr="00E26FB2">
              <w:t xml:space="preserve"> </w:t>
            </w:r>
            <w:r>
              <w:rPr>
                <w:lang w:val="en-US"/>
              </w:rPr>
              <w:t>a</w:t>
            </w:r>
            <w:r w:rsidRPr="00E26FB2">
              <w:t xml:space="preserve"> </w:t>
            </w:r>
            <w:r>
              <w:rPr>
                <w:lang w:val="en-US"/>
              </w:rPr>
              <w:t>file</w:t>
            </w:r>
            <w:r w:rsidRPr="00E26FB2">
              <w:t xml:space="preserve">), </w:t>
            </w:r>
            <w:r>
              <w:t>создание нового файла в определенной директории</w:t>
            </w:r>
          </w:p>
          <w:p w:rsidR="00E26FB2" w:rsidRDefault="00E26FB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запроса</w:t>
            </w:r>
            <w:r w:rsidR="00B178A2">
              <w:t>, создание названия запроса и его описания</w:t>
            </w:r>
          </w:p>
          <w:p w:rsidR="00B178A2" w:rsidRDefault="00B178A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Редактирование файла в </w:t>
            </w:r>
            <w:r>
              <w:rPr>
                <w:lang w:val="en-US"/>
              </w:rPr>
              <w:t>pull</w:t>
            </w:r>
            <w:r w:rsidRPr="00B178A2">
              <w:t xml:space="preserve"> </w:t>
            </w:r>
            <w:r>
              <w:rPr>
                <w:lang w:val="en-US"/>
              </w:rPr>
              <w:t>request</w:t>
            </w:r>
            <w:r>
              <w:t xml:space="preserve"> и сохранение изменений</w:t>
            </w:r>
          </w:p>
          <w:p w:rsidR="00B178A2" w:rsidRPr="00E26FB2" w:rsidRDefault="00B178A2" w:rsidP="00E26FB2">
            <w:pPr>
              <w:pStyle w:val="a1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Объединение веток, удаление ветки</w:t>
            </w:r>
          </w:p>
        </w:tc>
      </w:tr>
    </w:tbl>
    <w:p w:rsidR="009C6C28" w:rsidRPr="00E26FB2" w:rsidRDefault="009C6C28"/>
    <w:p w:rsidR="009C6C28" w:rsidRPr="00A81F49" w:rsidRDefault="00E745FA">
      <w:pPr>
        <w:pStyle w:val="Heading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tbl>
      <w:tblPr>
        <w:tblStyle w:val="a0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2"/>
            </w:pPr>
            <w:r w:rsidRPr="00A81F49">
              <w:rPr>
                <w:lang w:val="en-US" w:eastAsia="en-US"/>
              </w:rPr>
              <mc:AlternateContent>
                <mc:Choice Requires="wpg">
                  <w:drawing>
                    <wp:inline distT="0" distB="0" distL="0" distR="0" wp14:anchorId="42FA3E4B" wp14:editId="4CE3D209">
                      <wp:extent cx="228600" cy="228600"/>
                      <wp:effectExtent l="0" t="0" r="0" b="0"/>
                      <wp:docPr id="8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Овал 9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олилиния 13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B36A447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rB8zne&#10;BQAAURIAAA4AAAAAAAAAAAAAAAAALgIAAGRycy9lMm9Eb2MueG1sUEsBAi0AFAAGAAgAAAAhAPgM&#10;KZnYAAAAAwEAAA8AAAAAAAAAAAAAAAAAOAgAAGRycy9kb3ducmV2LnhtbFBLBQYAAAAABAAEAPMA&#10;AAA9CQAAAAA=&#10;">
                      <v:oval id="Овал 9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" fillcolor="#f24f4f [3204]" stroked="f" strokeweight="0">
                        <v:stroke joinstyle="miter"/>
                        <o:lock v:ext="edit" aspectratio="t"/>
                      </v:oval>
                      <v:shape id="Полилиния 13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Gq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F3H9JB8jNLwAAAP//AwBQSwECLQAUAAYACAAAACEA2+H2y+4AAACFAQAAEwAAAAAAAAAAAAAA&#10;AAAAAAAAW0NvbnRlbnRfVHlwZXNdLnhtbFBLAQItABQABgAIAAAAIQBa9CxbvwAAABUBAAALAAAA&#10;AAAAAAAAAAAAAB8BAABfcmVscy8ucmVsc1BLAQItABQABgAIAAAAIQDokAGq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</w:tcPr>
          <w:p w:rsidR="002C6224" w:rsidRDefault="00755059" w:rsidP="000B25ED">
            <w:pPr>
              <w:pStyle w:val="a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Опишите конечные результаты</w:t>
            </w:r>
          </w:p>
          <w:p w:rsidR="00B178A2" w:rsidRPr="00B178A2" w:rsidRDefault="00B178A2" w:rsidP="00B178A2">
            <w:pPr>
              <w:pStyle w:val="a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Знакомство с </w:t>
            </w:r>
            <w:r>
              <w:rPr>
                <w:lang w:val="en-US"/>
              </w:rPr>
              <w:t>GitHub</w:t>
            </w:r>
            <w:r w:rsidRPr="00B178A2">
              <w:t xml:space="preserve">, </w:t>
            </w:r>
            <w:r>
              <w:t xml:space="preserve">знания о запросах, </w:t>
            </w:r>
            <w:r>
              <w:rPr>
                <w:lang w:val="en-US"/>
              </w:rPr>
              <w:t>pull</w:t>
            </w:r>
            <w:r w:rsidRPr="00B178A2">
              <w:t xml:space="preserve"> </w:t>
            </w:r>
            <w:r>
              <w:rPr>
                <w:lang w:val="en-US"/>
              </w:rPr>
              <w:t>request</w:t>
            </w:r>
            <w:r w:rsidRPr="00B178A2">
              <w:t xml:space="preserve"> </w:t>
            </w:r>
            <w:r>
              <w:t xml:space="preserve">и структуре </w:t>
            </w:r>
            <w:r>
              <w:rPr>
                <w:lang w:val="en-US"/>
              </w:rPr>
              <w:t>GitHub</w:t>
            </w:r>
            <w:r w:rsidRPr="00B178A2">
              <w:t xml:space="preserve">, </w:t>
            </w:r>
            <w:r>
              <w:t>умение создавать ветки, загрузка файлов и их редактировани, подключение страниц</w:t>
            </w:r>
            <w:bookmarkStart w:id="0" w:name="_GoBack"/>
            <w:bookmarkEnd w:id="0"/>
          </w:p>
        </w:tc>
      </w:tr>
    </w:tbl>
    <w:p w:rsidR="009C6C28" w:rsidRPr="00A81F49" w:rsidRDefault="009C6C28">
      <w:pPr>
        <w:pStyle w:val="Closing"/>
        <w:keepNext/>
        <w:keepLines/>
      </w:pPr>
    </w:p>
    <w:tbl>
      <w:tblPr>
        <w:tblStyle w:val="a7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Введите в этой таблице имя клиента и название компании"/>
      </w:tblPr>
      <w:tblGrid>
        <w:gridCol w:w="883"/>
        <w:gridCol w:w="3215"/>
        <w:gridCol w:w="803"/>
        <w:gridCol w:w="884"/>
        <w:gridCol w:w="2882"/>
      </w:tblGrid>
      <w:tr w:rsidR="009C6C28" w:rsidRPr="00A81F49" w:rsidTr="007821FB">
        <w:trPr>
          <w:trHeight w:val="720"/>
        </w:trPr>
        <w:tc>
          <w:tcPr>
            <w:tcW w:w="883" w:type="dxa"/>
            <w:vAlign w:val="bottom"/>
          </w:tcPr>
          <w:p w:rsidR="009C6C28" w:rsidRPr="00A81F49" w:rsidRDefault="009C6C28">
            <w:pPr>
              <w:pStyle w:val="a5"/>
              <w:keepNext/>
              <w:keepLines/>
            </w:pPr>
          </w:p>
        </w:tc>
        <w:tc>
          <w:tcPr>
            <w:tcW w:w="3215" w:type="dxa"/>
            <w:vAlign w:val="bottom"/>
          </w:tcPr>
          <w:p w:rsidR="009C6C28" w:rsidRPr="00A81F49" w:rsidRDefault="00E745FA">
            <w:pPr>
              <w:pStyle w:val="a5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418CD">
                  <w:t>Емелина Максима Евгеньевича</w:t>
                </w:r>
              </w:sdtContent>
            </w:sdt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pStyle w:val="a5"/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pStyle w:val="a5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5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:rsidTr="007821FB">
        <w:trPr>
          <w:trHeight w:val="1080"/>
        </w:trPr>
        <w:tc>
          <w:tcPr>
            <w:tcW w:w="88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</w:tr>
    </w:tbl>
    <w:p w:rsidR="009C6C28" w:rsidRPr="00A81F49" w:rsidRDefault="009C6C28">
      <w:pPr>
        <w:spacing w:before="320"/>
      </w:pPr>
    </w:p>
    <w:sectPr w:rsidR="009C6C28" w:rsidRPr="00A81F49" w:rsidSect="007821FB">
      <w:footerReference w:type="default" r:id="rId8"/>
      <w:headerReference w:type="first" r:id="rId9"/>
      <w:footerReference w:type="first" r:id="rId10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5FA" w:rsidRDefault="00E745FA">
      <w:pPr>
        <w:spacing w:after="0" w:line="240" w:lineRule="auto"/>
      </w:pPr>
      <w:r>
        <w:separator/>
      </w:r>
    </w:p>
  </w:endnote>
  <w:endnote w:type="continuationSeparator" w:id="0">
    <w:p w:rsidR="00E745FA" w:rsidRDefault="00E7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:rsidTr="000B25ED">
      <w:tc>
        <w:tcPr>
          <w:tcW w:w="4355" w:type="pct"/>
        </w:tcPr>
        <w:p w:rsidR="00FA68E1" w:rsidRDefault="00E745FA" w:rsidP="00FA68E1">
          <w:pPr>
            <w:pStyle w:val="Footer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  <w15:appearance w15:val="hidden"/>
            </w:sdtPr>
            <w:sdtEndPr/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A418CD">
                <w:t>Емелина Максима Евгеньевича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418CD">
                <w:t>11.11.2020</w:t>
              </w:r>
            </w:sdtContent>
          </w:sdt>
        </w:p>
      </w:tc>
      <w:tc>
        <w:tcPr>
          <w:tcW w:w="645" w:type="pct"/>
        </w:tcPr>
        <w:p w:rsidR="00FA68E1" w:rsidRDefault="00FA68E1" w:rsidP="00FA68E1">
          <w:pPr>
            <w:pStyle w:val="Footer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114AFA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:rsidR="009C6C28" w:rsidRDefault="009C6C28" w:rsidP="00FA6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:rsidTr="00D41B39">
      <w:tc>
        <w:tcPr>
          <w:tcW w:w="4355" w:type="pct"/>
        </w:tcPr>
        <w:p w:rsidR="00051324" w:rsidRDefault="005249E1" w:rsidP="00051324">
          <w:pPr>
            <w:pStyle w:val="Footer"/>
          </w:pPr>
          <w:r>
            <w:t>Домашнее задание</w:t>
          </w:r>
          <w:r w:rsidR="00651CA2">
            <w:t xml:space="preserve"> 1 по дисциплине «Управление Базами Данных»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A418CD">
                <w:t>Емелина Максима Евгеньевича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418CD">
                <w:t>11.11.2020</w:t>
              </w:r>
            </w:sdtContent>
          </w:sdt>
        </w:p>
      </w:tc>
      <w:tc>
        <w:tcPr>
          <w:tcW w:w="645" w:type="pct"/>
        </w:tcPr>
        <w:p w:rsidR="00051324" w:rsidRDefault="00051324" w:rsidP="00051324">
          <w:pPr>
            <w:pStyle w:val="Footer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B178A2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:rsidR="00E223AE" w:rsidRDefault="00E2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5FA" w:rsidRDefault="00E745FA">
      <w:pPr>
        <w:spacing w:after="0" w:line="240" w:lineRule="auto"/>
      </w:pPr>
      <w:r>
        <w:separator/>
      </w:r>
    </w:p>
  </w:footnote>
  <w:footnote w:type="continuationSeparator" w:id="0">
    <w:p w:rsidR="00E745FA" w:rsidRDefault="00E7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3AE" w:rsidRDefault="00051324">
    <w:pPr>
      <w:pStyle w:val="Header"/>
    </w:pPr>
    <w:r>
      <w:rPr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99160D" wp14:editId="43FDD698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324" w:rsidRDefault="00FF6308" w:rsidP="00051324">
                          <w:pPr>
                            <w:pStyle w:val="Title"/>
                          </w:pPr>
                          <w:r>
                            <w:t>Домашнее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99160D"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26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" filled="f" stroked="f" strokeweight=".5pt">
              <v:textbox style="layout-flow:vertical;mso-layout-flow-alt:bottom-to-top;mso-fit-shape-to-text:t" inset="0,14.4pt,18pt">
                <w:txbxContent>
                  <w:p w:rsidR="00051324" w:rsidRDefault="00FF6308" w:rsidP="00051324">
                    <w:pPr>
                      <w:pStyle w:val="a6"/>
                    </w:pPr>
                    <w:r>
                      <w:t>Домашнее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301E2"/>
    <w:multiLevelType w:val="hybridMultilevel"/>
    <w:tmpl w:val="7B82C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MTE3MzYHQjNzSyUdpeDU4uLM/DyQAsNaADSPniosAAAA"/>
  </w:docVars>
  <w:rsids>
    <w:rsidRoot w:val="008F5B59"/>
    <w:rsid w:val="000003D1"/>
    <w:rsid w:val="00006632"/>
    <w:rsid w:val="00011CC2"/>
    <w:rsid w:val="00051324"/>
    <w:rsid w:val="00114AFA"/>
    <w:rsid w:val="00154E3F"/>
    <w:rsid w:val="00175D7F"/>
    <w:rsid w:val="002164DC"/>
    <w:rsid w:val="002C6224"/>
    <w:rsid w:val="0032517A"/>
    <w:rsid w:val="003F151B"/>
    <w:rsid w:val="00430971"/>
    <w:rsid w:val="00461138"/>
    <w:rsid w:val="0046686E"/>
    <w:rsid w:val="004842A5"/>
    <w:rsid w:val="004958EB"/>
    <w:rsid w:val="0052319D"/>
    <w:rsid w:val="005249E1"/>
    <w:rsid w:val="005762C3"/>
    <w:rsid w:val="005A2DD8"/>
    <w:rsid w:val="005D5C74"/>
    <w:rsid w:val="00645A25"/>
    <w:rsid w:val="00651CA2"/>
    <w:rsid w:val="00654881"/>
    <w:rsid w:val="006A203A"/>
    <w:rsid w:val="006B23CE"/>
    <w:rsid w:val="006F4D71"/>
    <w:rsid w:val="00755059"/>
    <w:rsid w:val="007821FB"/>
    <w:rsid w:val="007E7248"/>
    <w:rsid w:val="007F2EA4"/>
    <w:rsid w:val="008D7ECD"/>
    <w:rsid w:val="008F5B59"/>
    <w:rsid w:val="00944E1A"/>
    <w:rsid w:val="009478C7"/>
    <w:rsid w:val="009B0A6C"/>
    <w:rsid w:val="009B323E"/>
    <w:rsid w:val="009B3975"/>
    <w:rsid w:val="009C6C28"/>
    <w:rsid w:val="00A1349D"/>
    <w:rsid w:val="00A27041"/>
    <w:rsid w:val="00A418CD"/>
    <w:rsid w:val="00A81F49"/>
    <w:rsid w:val="00B178A2"/>
    <w:rsid w:val="00B55DE2"/>
    <w:rsid w:val="00B74C65"/>
    <w:rsid w:val="00D04347"/>
    <w:rsid w:val="00D92497"/>
    <w:rsid w:val="00DB279F"/>
    <w:rsid w:val="00DD1797"/>
    <w:rsid w:val="00E10A0E"/>
    <w:rsid w:val="00E223AE"/>
    <w:rsid w:val="00E26FB2"/>
    <w:rsid w:val="00E745FA"/>
    <w:rsid w:val="00EC6DDE"/>
    <w:rsid w:val="00F53AA6"/>
    <w:rsid w:val="00FA68E1"/>
    <w:rsid w:val="00FF3DD9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DA4659"/>
  <w15:chartTrackingRefBased/>
  <w15:docId w15:val="{E2918EF7-6A78-43F6-B82C-AAE30EC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25"/>
    <w:pPr>
      <w:spacing w:after="16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Логотип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5A2DD8"/>
    <w:rPr>
      <w:color w:val="DF1010" w:themeColor="accent1" w:themeShade="BF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0">
    <w:name w:val="Таблица советов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1">
    <w:name w:val="Текст совета"/>
    <w:basedOn w:val="Normal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2">
    <w:name w:val="Значок"/>
    <w:basedOn w:val="Normal"/>
    <w:uiPriority w:val="99"/>
    <w:semiHidden/>
    <w:qFormat/>
    <w:pPr>
      <w:spacing w:before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3">
    <w:name w:val="Таблица рабочего задания"/>
    <w:basedOn w:val="TableNormal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a4">
    <w:name w:val="Макетная таблица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5">
    <w:name w:val="Заголовок формы"/>
    <w:basedOn w:val="Normal"/>
    <w:next w:val="Normal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6">
    <w:name w:val="Имя"/>
    <w:basedOn w:val="Normal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a7">
    <w:name w:val="Таблица для подписей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2DD8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">
    <w:name w:val="Неподтвержденное упоминание1"/>
    <w:basedOn w:val="DefaultParagraphFont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C111B3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C111B3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C111B3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C111B3" w:rsidRDefault="00ED4209">
          <w:pPr>
            <w:pStyle w:val="8517A2E263C246A5A70A70EBC00DF215"/>
          </w:pPr>
          <w:r w:rsidRPr="00A81F49">
            <w:rPr>
              <w:rStyle w:val="PlaceholderText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C111B3" w:rsidRDefault="00ED4209">
          <w:pPr>
            <w:pStyle w:val="117F52CB446045C29BEE465176A53350"/>
          </w:pPr>
          <w:r w:rsidRPr="00A81F49">
            <w:rPr>
              <w:rStyle w:val="PlaceholderText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C111B3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80FE2421B4E049F7A0794F3DF8C88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21B39-FBBD-472C-A6EC-BE284CEA1D7C}"/>
      </w:docPartPr>
      <w:docPartBody>
        <w:p w:rsidR="00C111B3" w:rsidRDefault="00ED4209">
          <w:pPr>
            <w:pStyle w:val="80FE2421B4E049F7A0794F3DF8C88CF3"/>
          </w:pPr>
          <w:r w:rsidRPr="00A81F49">
            <w:rPr>
              <w:lang w:bidi="ru-RU"/>
            </w:rPr>
            <w:t>Объем работ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C111B3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C111B3" w:rsidRDefault="00ED4209">
          <w:pPr>
            <w:pStyle w:val="3B3046C266F741388A7F49B5F3CE8300"/>
          </w:pPr>
          <w:r>
            <w:rPr>
              <w:lang w:bidi="ru-RU"/>
            </w:rPr>
            <w:t>Рабочее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C111B3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C111B3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C111B3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C111B3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C111B3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C111B3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09"/>
    <w:rsid w:val="00C111B3"/>
    <w:rsid w:val="00EA278E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PlaceholderText">
    <w:name w:val="Placeholder Text"/>
    <w:basedOn w:val="DefaultParagraphFont"/>
    <w:uiPriority w:val="99"/>
    <w:semiHidden/>
    <w:rPr>
      <w:color w:val="2E74B5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">
    <w:name w:val="Текст совета"/>
    <w:basedOn w:val="Normal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44546A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БМТ-2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Кобелев</dc:creator>
  <cp:keywords>11.11.2020</cp:keywords>
  <dc:description/>
  <cp:lastModifiedBy>Максим Емелин</cp:lastModifiedBy>
  <cp:revision>2</cp:revision>
  <dcterms:created xsi:type="dcterms:W3CDTF">2020-11-11T18:22:00Z</dcterms:created>
  <dcterms:modified xsi:type="dcterms:W3CDTF">2020-11-11T18:22:00Z</dcterms:modified>
  <cp:contentStatus>Емелина Максима Евгеньевича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